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D6DB8" w:rsidRDefault="00BD6DB8" w:rsidP="00BD6DB8">
          <w:pPr>
            <w:pStyle w:val="PublishStatus"/>
          </w:pPr>
          <w:r>
            <w:t>This post was published to Blog1 at 16:26:11 15/11/2013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515F6" w:rsidRDefault="00BD6DB8">
              <w:pPr>
                <w:pStyle w:val="Publishwithline"/>
              </w:pPr>
              <w:r>
                <w:t>Treating our clients</w:t>
              </w:r>
            </w:p>
          </w:sdtContent>
        </w:sdt>
        <w:p w:rsidR="00B515F6" w:rsidRDefault="00B515F6">
          <w:pPr>
            <w:pStyle w:val="underline"/>
          </w:pPr>
        </w:p>
        <w:p w:rsidR="00803DCD" w:rsidRDefault="00803DCD" w:rsidP="00803DCD">
          <w:pPr>
            <w:pStyle w:val="PadderBetweenTitleandProperties"/>
          </w:pPr>
        </w:p>
        <w:p w:rsidR="00803DCD" w:rsidRDefault="00803DCD" w:rsidP="00803DCD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707300618"/>
              <w:dataBinding w:prefixMappings="xmlns:ns0 = 'http://www.microsoft.com/Office/Word/BlogTool'" w:xpath="/ns0:BlogPostInfo/ns0:Account" w:storeItemID="{5F329CAD-B019-4FA6-9FEF-74898909AD20}"/>
              <w:dropDownList w:lastValue="9c561149-61da-4378-9da5-cf6e8b4d98bb">
                <w:listItem w:displayText="Blog" w:value="5b40abbb-b62d-4c18-905d-ff04202d9d60"/>
                <w:listItem w:displayText="Blog1" w:value="9c561149-61da-4378-9da5-cf6e8b4d98bb"/>
              </w:dropDownList>
            </w:sdtPr>
            <w:sdtContent>
              <w:r>
                <w:t>Blog1</w:t>
              </w:r>
            </w:sdtContent>
          </w:sdt>
        </w:p>
        <w:p w:rsidR="00B515F6" w:rsidRDefault="009600F7">
          <w:pPr>
            <w:pStyle w:val="PadderBetweenControlandBody"/>
          </w:pP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2551"/>
      </w:tblGrid>
      <w:tr w:rsidR="00BD6DB8" w:rsidTr="00BD6DB8">
        <w:tc>
          <w:tcPr>
            <w:tcW w:w="4247" w:type="dxa"/>
          </w:tcPr>
          <w:p w:rsidR="00BD6DB8" w:rsidRDefault="00BD6DB8">
            <w:r>
              <w:rPr>
                <w:noProof/>
              </w:rPr>
              <w:drawing>
                <wp:inline distT="0" distB="0" distL="0" distR="0" wp14:anchorId="201F0195" wp14:editId="608C729D">
                  <wp:extent cx="2546350" cy="1909764"/>
                  <wp:effectExtent l="0" t="0" r="6350" b="0"/>
                  <wp:docPr id="1" name="Picture 1" descr="C:\Users\chris.casingena\Downloads\1174587_10153372036320001_4990752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is.casingena\Downloads\1174587_10153372036320001_4990752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579" cy="192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BD6DB8" w:rsidRDefault="00BD6DB8">
            <w:r>
              <w:t>Before my flight this evening I had a few hours to spend with our clients so we hit the street venders.</w:t>
            </w:r>
          </w:p>
          <w:p w:rsidR="00BD6DB8" w:rsidRDefault="00BD6DB8"/>
          <w:p w:rsidR="00BD6DB8" w:rsidRDefault="00BD6DB8">
            <w:r>
              <w:t>In the bustling streets I was overwhelmed with the choice of food but slightly annoyed by the lack of toilets.</w:t>
            </w:r>
          </w:p>
        </w:tc>
      </w:tr>
      <w:tr w:rsidR="00BD6DB8" w:rsidTr="00BD6DB8">
        <w:tc>
          <w:tcPr>
            <w:tcW w:w="4247" w:type="dxa"/>
          </w:tcPr>
          <w:p w:rsidR="00BD6DB8" w:rsidRDefault="00BD6DB8">
            <w:r>
              <w:t>Dim sum is excellent and this one in the photo is a beef version. A sweet and savoury taste, I could eat a bundle.</w:t>
            </w:r>
          </w:p>
          <w:p w:rsidR="00BD6DB8" w:rsidRDefault="00BD6DB8"/>
          <w:p w:rsidR="00BD6DB8" w:rsidRDefault="00BD6DB8">
            <w:r>
              <w:t>When I took a look at the recipe, the preparation that goes into these might make some consider that they are a work of art.</w:t>
            </w:r>
          </w:p>
          <w:p w:rsidR="00BD6DB8" w:rsidRDefault="00BD6DB8"/>
          <w:p w:rsidR="00BD6DB8" w:rsidRDefault="00BD6DB8">
            <w:r>
              <w:t>Best to be left to the experts!</w:t>
            </w:r>
          </w:p>
        </w:tc>
        <w:tc>
          <w:tcPr>
            <w:tcW w:w="2551" w:type="dxa"/>
          </w:tcPr>
          <w:p w:rsidR="00BD6DB8" w:rsidRDefault="00BD6DB8">
            <w:r>
              <w:rPr>
                <w:noProof/>
              </w:rPr>
              <w:drawing>
                <wp:inline distT="0" distB="0" distL="0" distR="0" wp14:anchorId="021FBC86" wp14:editId="1690138F">
                  <wp:extent cx="1276350" cy="1701800"/>
                  <wp:effectExtent l="0" t="0" r="0" b="0"/>
                  <wp:docPr id="2" name="Picture 2" descr="C:\Users\chris.casingena\Downloads\1175471_10153372036160001_178409968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.casingena\Downloads\1175471_10153372036160001_178409968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034" cy="171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515F6" w:rsidRDefault="00B515F6"/>
    <w:sectPr w:rsidR="00B515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03DCD"/>
    <w:rsid w:val="00803DCD"/>
    <w:rsid w:val="009600F7"/>
    <w:rsid w:val="009A3A49"/>
    <w:rsid w:val="00B515F6"/>
    <w:rsid w:val="00B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DADC7-65E7-4727-B704-DF12B24E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BD6D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BF32A-1512-425F-888B-BFA92FFB5050}"/>
      </w:docPartPr>
      <w:docPartBody>
        <w:p w:rsidR="00000000" w:rsidRDefault="00B158D0">
          <w:r w:rsidRPr="009B5A4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D0"/>
    <w:rsid w:val="00A76DC1"/>
    <w:rsid w:val="00B1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8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Treating our clients</PostTitle>
  <PostDate>2013-11-15T16:26:11Z</PostDate>
  <PostID>4</PostID>
  <Category1/>
  <Category2/>
  <Category3/>
  <Category4/>
  <Category5/>
  <Category6/>
  <Category7/>
  <Category8/>
  <Category9/>
  <Category10/>
  <Account>9c561149-61da-4378-9da5-cf6e8b4d98bb</Account>
  <Enclosure/>
  <ProviderInfo>
    <PostURL/>
    <API/>
    <Categories/>
    <Trackbacks/>
    <Enclosures/>
    <BlogName/>
    <ImagePostAddress/>
  </ProviderInfo>
  <DefaultAccountEnsured/>
  <AccountBBId>707300618</AccountBBId>
  <PublishedAccount>9c561149-61da-4378-9da5-cf6e8b4d98bb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Casingena</dc:creator>
  <cp:keywords/>
  <dc:description/>
  <cp:lastModifiedBy>Chris Casingena</cp:lastModifiedBy>
  <cp:revision>2</cp:revision>
  <dcterms:created xsi:type="dcterms:W3CDTF">2013-11-15T16:03:00Z</dcterms:created>
  <dcterms:modified xsi:type="dcterms:W3CDTF">2013-11-15T16:26:00Z</dcterms:modified>
</cp:coreProperties>
</file>